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CA3" w:rsidRDefault="00885CA3" w:rsidP="009B1B31">
      <w:pPr>
        <w:pStyle w:val="Ttulo1"/>
        <w:tabs>
          <w:tab w:val="left" w:pos="7692"/>
        </w:tabs>
        <w:rPr>
          <w:rFonts w:eastAsiaTheme="majorEastAsia"/>
        </w:rPr>
      </w:pPr>
    </w:p>
    <w:p w:rsidR="00885CA3" w:rsidRDefault="00885CA3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 xml:space="preserve">Jônatha mendonça dos santos  534595 </w:t>
      </w:r>
    </w:p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C319BB">
        <w:rPr>
          <w:rFonts w:eastAsiaTheme="majorEastAsia"/>
        </w:rPr>
        <w:t xml:space="preserve"> </w:t>
      </w:r>
      <w:r w:rsidR="009E7AF9">
        <w:rPr>
          <w:rFonts w:eastAsiaTheme="majorEastAsia"/>
        </w:rPr>
        <w:t>ANOTE JÁ!</w:t>
      </w:r>
      <w:r w:rsidR="009B1B31">
        <w:rPr>
          <w:rFonts w:eastAsiaTheme="majorEastAsia"/>
        </w:rPr>
        <w:tab/>
      </w:r>
    </w:p>
    <w:p w:rsidR="00DD1107" w:rsidRDefault="00403624" w:rsidP="00403624">
      <w:pPr>
        <w:pStyle w:val="Ttulo2"/>
      </w:pPr>
      <w:r>
        <w:t>Introdução</w:t>
      </w:r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165C11">
        <w:t>Anote Já</w:t>
      </w:r>
      <w:r w:rsidR="00425D83" w:rsidRPr="007E10FE">
        <w:t xml:space="preserve">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</w:t>
      </w:r>
      <w:proofErr w:type="gramStart"/>
      <w:r w:rsidRPr="007E10FE">
        <w:t>descritas</w:t>
      </w:r>
      <w:proofErr w:type="gramEnd"/>
      <w:r w:rsidRPr="007E10FE">
        <w:t xml:space="preserve">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3C5E71" w:rsidRDefault="002606A5" w:rsidP="003C5E71">
      <w:pPr>
        <w:pStyle w:val="PargrafodaLista"/>
        <w:numPr>
          <w:ilvl w:val="0"/>
          <w:numId w:val="17"/>
        </w:numPr>
        <w:ind w:left="567"/>
      </w:pPr>
      <w:r>
        <w:t>1</w:t>
      </w:r>
      <w:r w:rsidR="001B69F7">
        <w:t xml:space="preserve"> – Inserido </w:t>
      </w:r>
      <w:proofErr w:type="spellStart"/>
      <w:r w:rsidR="001B69F7">
        <w:t>iconepersonalizado</w:t>
      </w:r>
      <w:proofErr w:type="spellEnd"/>
      <w:r w:rsidR="001B69F7">
        <w:t xml:space="preserve"> </w:t>
      </w:r>
    </w:p>
    <w:p w:rsidR="003C5E71" w:rsidRDefault="002606A5" w:rsidP="003C5E71">
      <w:pPr>
        <w:pStyle w:val="PargrafodaLista"/>
        <w:numPr>
          <w:ilvl w:val="0"/>
          <w:numId w:val="17"/>
        </w:numPr>
        <w:ind w:left="567"/>
      </w:pPr>
      <w:r>
        <w:t>2</w:t>
      </w:r>
      <w:r w:rsidR="001B69F7">
        <w:t xml:space="preserve"> – </w:t>
      </w:r>
      <w:proofErr w:type="gramStart"/>
      <w:r w:rsidR="001B69F7">
        <w:t>inserido</w:t>
      </w:r>
      <w:proofErr w:type="gramEnd"/>
      <w:r w:rsidR="001B69F7">
        <w:t xml:space="preserve"> tela de </w:t>
      </w:r>
      <w:proofErr w:type="spellStart"/>
      <w:r w:rsidR="001B69F7">
        <w:t>splash</w:t>
      </w:r>
      <w:proofErr w:type="spellEnd"/>
    </w:p>
    <w:p w:rsidR="00165C11" w:rsidRDefault="00D40F5D" w:rsidP="00165C11">
      <w:pPr>
        <w:pStyle w:val="PargrafodaLista"/>
        <w:numPr>
          <w:ilvl w:val="0"/>
          <w:numId w:val="17"/>
        </w:numPr>
        <w:ind w:left="567"/>
      </w:pPr>
      <w:r>
        <w:t xml:space="preserve">3 – </w:t>
      </w:r>
      <w:proofErr w:type="gramStart"/>
      <w:r>
        <w:t>modificado</w:t>
      </w:r>
      <w:proofErr w:type="gramEnd"/>
      <w:r>
        <w:t xml:space="preserve"> </w:t>
      </w:r>
      <w:proofErr w:type="spellStart"/>
      <w:r>
        <w:t>backgroud</w:t>
      </w:r>
      <w:proofErr w:type="spellEnd"/>
      <w:r>
        <w:t xml:space="preserve"> para padrão da IDE.</w:t>
      </w:r>
    </w:p>
    <w:p w:rsidR="00D40F5D" w:rsidRDefault="00D40F5D" w:rsidP="00165C11">
      <w:pPr>
        <w:pStyle w:val="PargrafodaLista"/>
        <w:numPr>
          <w:ilvl w:val="0"/>
          <w:numId w:val="17"/>
        </w:numPr>
        <w:ind w:left="567"/>
      </w:pPr>
      <w:r>
        <w:t xml:space="preserve">4 – </w:t>
      </w:r>
      <w:proofErr w:type="spellStart"/>
      <w:r>
        <w:t>Compartibilidade</w:t>
      </w:r>
      <w:proofErr w:type="spellEnd"/>
      <w:r>
        <w:t xml:space="preserve"> para Sistema operacional </w:t>
      </w:r>
      <w:proofErr w:type="spellStart"/>
      <w:r>
        <w:t>Android</w:t>
      </w:r>
      <w:proofErr w:type="spellEnd"/>
      <w:r>
        <w:t xml:space="preserve"> </w:t>
      </w:r>
      <w:r w:rsidR="00165C11" w:rsidRPr="00165C11">
        <w:t xml:space="preserve">API 10: </w:t>
      </w:r>
      <w:proofErr w:type="spellStart"/>
      <w:r w:rsidR="00165C11" w:rsidRPr="00165C11">
        <w:t>Android</w:t>
      </w:r>
      <w:proofErr w:type="spellEnd"/>
      <w:r w:rsidR="00165C11" w:rsidRPr="00165C11">
        <w:t xml:space="preserve"> 2.3.3 (</w:t>
      </w:r>
      <w:proofErr w:type="spellStart"/>
      <w:r w:rsidR="00165C11" w:rsidRPr="00165C11">
        <w:t>Gingerbread</w:t>
      </w:r>
      <w:proofErr w:type="spellEnd"/>
      <w:r w:rsidR="00165C11" w:rsidRPr="00165C11">
        <w:t>)</w:t>
      </w:r>
    </w:p>
    <w:p w:rsidR="006507B5" w:rsidRDefault="006507B5" w:rsidP="003C5E71">
      <w:pPr>
        <w:pStyle w:val="PargrafodaLista"/>
        <w:numPr>
          <w:ilvl w:val="0"/>
          <w:numId w:val="17"/>
        </w:numPr>
        <w:ind w:left="567"/>
      </w:pPr>
      <w:r>
        <w:t xml:space="preserve">5 – Tradução </w:t>
      </w:r>
      <w:r w:rsidR="006E283C">
        <w:t>do</w:t>
      </w:r>
      <w:r>
        <w:t>s</w:t>
      </w:r>
      <w:r w:rsidR="006E283C">
        <w:t xml:space="preserve"> botões e</w:t>
      </w:r>
      <w:r>
        <w:t xml:space="preserve"> resposta das funções CRUD para português.</w:t>
      </w:r>
    </w:p>
    <w:p w:rsidR="00165C11" w:rsidRDefault="006E283C" w:rsidP="003C5E71">
      <w:pPr>
        <w:pStyle w:val="PargrafodaLista"/>
        <w:numPr>
          <w:ilvl w:val="0"/>
          <w:numId w:val="17"/>
        </w:numPr>
        <w:ind w:left="567"/>
      </w:pPr>
      <w:r>
        <w:t>6</w:t>
      </w:r>
      <w:r w:rsidR="00165C11">
        <w:t xml:space="preserve"> – </w:t>
      </w:r>
      <w:proofErr w:type="spellStart"/>
      <w:r w:rsidR="00165C11">
        <w:t>Mudadado</w:t>
      </w:r>
      <w:proofErr w:type="spellEnd"/>
      <w:r w:rsidR="00165C11">
        <w:t xml:space="preserve"> nome do aplicativo (antes </w:t>
      </w:r>
      <w:proofErr w:type="spellStart"/>
      <w:r w:rsidR="00165C11">
        <w:t>GfineP</w:t>
      </w:r>
      <w:proofErr w:type="spellEnd"/>
      <w:r w:rsidR="00165C11">
        <w:t xml:space="preserve"> para </w:t>
      </w:r>
      <w:proofErr w:type="spellStart"/>
      <w:proofErr w:type="gramStart"/>
      <w:r w:rsidR="00165C11">
        <w:t>AnoteJa</w:t>
      </w:r>
      <w:proofErr w:type="spellEnd"/>
      <w:r w:rsidR="00165C11">
        <w:t>)  devida</w:t>
      </w:r>
      <w:proofErr w:type="gramEnd"/>
      <w:r w:rsidR="00165C11">
        <w:t xml:space="preserve"> </w:t>
      </w:r>
      <w:proofErr w:type="spellStart"/>
      <w:r w:rsidR="00165C11">
        <w:t>caracteriticas</w:t>
      </w:r>
      <w:proofErr w:type="spellEnd"/>
      <w:r w:rsidR="00165C11">
        <w:t xml:space="preserve">  da estrutura não implementada.</w:t>
      </w:r>
    </w:p>
    <w:p w:rsidR="006E283C" w:rsidRDefault="006E283C" w:rsidP="003C5E71">
      <w:pPr>
        <w:pStyle w:val="PargrafodaLista"/>
        <w:numPr>
          <w:ilvl w:val="0"/>
          <w:numId w:val="17"/>
        </w:numPr>
        <w:ind w:left="567"/>
      </w:pPr>
      <w:r>
        <w:t>7 - O espaço para escrever anotação agora auto apaga texto.</w:t>
      </w:r>
    </w:p>
    <w:p w:rsidR="009E7AF9" w:rsidRDefault="009E7AF9" w:rsidP="009E7AF9">
      <w:pPr>
        <w:pStyle w:val="PargrafodaLista"/>
        <w:numPr>
          <w:ilvl w:val="0"/>
          <w:numId w:val="17"/>
        </w:numPr>
        <w:ind w:left="567"/>
      </w:pPr>
      <w:r>
        <w:t>8 –</w:t>
      </w:r>
      <w:r w:rsidRPr="009E7AF9">
        <w:rPr>
          <w:color w:val="FF0000"/>
        </w:rPr>
        <w:t xml:space="preserve"> </w:t>
      </w:r>
      <w:r w:rsidR="007A1C66">
        <w:t xml:space="preserve">Concertado </w:t>
      </w:r>
      <w:proofErr w:type="spellStart"/>
      <w:r w:rsidR="007A1C66">
        <w:t>botoes</w:t>
      </w:r>
      <w:proofErr w:type="spellEnd"/>
      <w:r w:rsidRPr="009E7AF9">
        <w:t xml:space="preserve"> deletar </w:t>
      </w:r>
      <w:r>
        <w:t>e editar.</w:t>
      </w:r>
    </w:p>
    <w:p w:rsidR="007A1C66" w:rsidRDefault="007A1C66" w:rsidP="009E7AF9">
      <w:pPr>
        <w:pStyle w:val="PargrafodaLista"/>
        <w:numPr>
          <w:ilvl w:val="0"/>
          <w:numId w:val="17"/>
        </w:numPr>
        <w:ind w:left="567"/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9 – </w:t>
      </w:r>
      <w:r w:rsidRPr="0014722B">
        <w:rPr>
          <w:rFonts w:ascii="Calibri" w:hAnsi="Calibri"/>
          <w:sz w:val="23"/>
          <w:szCs w:val="23"/>
          <w:shd w:val="clear" w:color="auto" w:fill="FFFFFF"/>
        </w:rPr>
        <w:t>Removido opção</w:t>
      </w:r>
      <w:r w:rsidRPr="0014722B">
        <w:rPr>
          <w:rFonts w:ascii="Calibri" w:hAnsi="Calibri"/>
          <w:sz w:val="23"/>
          <w:szCs w:val="23"/>
          <w:shd w:val="clear" w:color="auto" w:fill="FFFFFF"/>
        </w:rPr>
        <w:t xml:space="preserve"> "Nova Despesas"</w:t>
      </w:r>
      <w:r w:rsidRPr="0014722B">
        <w:rPr>
          <w:rFonts w:ascii="Calibri" w:hAnsi="Calibri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</w:p>
    <w:p w:rsidR="007A1C66" w:rsidRPr="009E7AF9" w:rsidRDefault="007A1C66" w:rsidP="007A1C66">
      <w:pPr>
        <w:pStyle w:val="PargrafodaLista"/>
        <w:ind w:left="567"/>
      </w:pPr>
    </w:p>
    <w:p w:rsidR="009E7AF9" w:rsidRDefault="009E7AF9" w:rsidP="009E7AF9">
      <w:pPr>
        <w:pStyle w:val="PargrafodaLista"/>
        <w:ind w:left="567"/>
      </w:pP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171356" w:rsidRPr="00132F46" w:rsidRDefault="00132F46" w:rsidP="00171356">
      <w:pPr>
        <w:rPr>
          <w:b/>
        </w:rPr>
      </w:pPr>
      <w:r w:rsidRPr="00132F46">
        <w:rPr>
          <w:b/>
        </w:rPr>
        <w:t>Limitação</w:t>
      </w:r>
    </w:p>
    <w:p w:rsidR="006E283C" w:rsidRDefault="001B69F7" w:rsidP="006E283C">
      <w:pPr>
        <w:pStyle w:val="PargrafodaLista"/>
        <w:rPr>
          <w:color w:val="FF0000"/>
        </w:rPr>
      </w:pPr>
      <w:r>
        <w:rPr>
          <w:color w:val="FF0000"/>
        </w:rPr>
        <w:t xml:space="preserve">As notas são </w:t>
      </w:r>
      <w:proofErr w:type="spellStart"/>
      <w:r>
        <w:rPr>
          <w:color w:val="FF0000"/>
        </w:rPr>
        <w:t>amazenadas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ate</w:t>
      </w:r>
      <w:proofErr w:type="spellEnd"/>
      <w:r>
        <w:rPr>
          <w:color w:val="FF0000"/>
        </w:rPr>
        <w:t xml:space="preserve"> que processo da aplicação seja fechado.</w:t>
      </w:r>
    </w:p>
    <w:p w:rsidR="001B69F7" w:rsidRDefault="001B69F7" w:rsidP="001E7923">
      <w:pPr>
        <w:pStyle w:val="PargrafodaLista"/>
        <w:rPr>
          <w:color w:val="FF0000"/>
        </w:rPr>
      </w:pPr>
      <w:r>
        <w:rPr>
          <w:color w:val="FF0000"/>
        </w:rPr>
        <w:t>Não tem banco de dados interno</w:t>
      </w:r>
      <w:r w:rsidR="006E283C">
        <w:rPr>
          <w:color w:val="FF0000"/>
        </w:rPr>
        <w:t xml:space="preserve"> e nem externo</w:t>
      </w:r>
      <w:r>
        <w:rPr>
          <w:color w:val="FF0000"/>
        </w:rPr>
        <w:t>.</w:t>
      </w:r>
    </w:p>
    <w:p w:rsidR="001B69F7" w:rsidRDefault="001B69F7" w:rsidP="001E7923">
      <w:pPr>
        <w:pStyle w:val="PargrafodaLista"/>
        <w:rPr>
          <w:color w:val="FF0000"/>
        </w:rPr>
      </w:pPr>
      <w:r>
        <w:rPr>
          <w:color w:val="FF0000"/>
        </w:rPr>
        <w:t xml:space="preserve">Não tem </w:t>
      </w:r>
      <w:proofErr w:type="spellStart"/>
      <w:r>
        <w:rPr>
          <w:color w:val="FF0000"/>
        </w:rPr>
        <w:t>login</w:t>
      </w:r>
      <w:proofErr w:type="spellEnd"/>
      <w:r>
        <w:rPr>
          <w:color w:val="FF0000"/>
        </w:rPr>
        <w:t xml:space="preserve"> de usuário.</w:t>
      </w: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0F059E" w:rsidTr="00C0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Default="000F059E" w:rsidP="00C03F13">
            <w:r>
              <w:t>Data</w:t>
            </w:r>
          </w:p>
        </w:tc>
        <w:tc>
          <w:tcPr>
            <w:tcW w:w="4388" w:type="dxa"/>
          </w:tcPr>
          <w:p w:rsidR="000F059E" w:rsidRDefault="000F059E" w:rsidP="00C0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0F059E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7C641C" w:rsidRDefault="001B69F7" w:rsidP="00C03F13">
            <w:r>
              <w:t>10/03/2016</w:t>
            </w:r>
          </w:p>
        </w:tc>
        <w:tc>
          <w:tcPr>
            <w:tcW w:w="4388" w:type="dxa"/>
          </w:tcPr>
          <w:p w:rsidR="000F059E" w:rsidRDefault="000F059E" w:rsidP="000F0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planejamento</w:t>
            </w:r>
          </w:p>
          <w:p w:rsidR="000F059E" w:rsidRPr="0062339C" w:rsidRDefault="000F059E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59E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1B69F7" w:rsidP="00C03F13">
            <w:r>
              <w:lastRenderedPageBreak/>
              <w:t>10/03/2016</w:t>
            </w:r>
          </w:p>
        </w:tc>
        <w:tc>
          <w:tcPr>
            <w:tcW w:w="4388" w:type="dxa"/>
          </w:tcPr>
          <w:p w:rsidR="000F059E" w:rsidRPr="0062339C" w:rsidRDefault="000F059E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 do desenvolvimento</w:t>
            </w:r>
          </w:p>
        </w:tc>
      </w:tr>
      <w:tr w:rsidR="000F059E" w:rsidRPr="0062339C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E5424A" w:rsidRDefault="001B69F7" w:rsidP="00C03F13">
            <w:pPr>
              <w:rPr>
                <w:color w:val="FF0000"/>
              </w:rPr>
            </w:pPr>
            <w:r>
              <w:rPr>
                <w:color w:val="FF0000"/>
              </w:rPr>
              <w:t>01/06/2016</w:t>
            </w:r>
          </w:p>
        </w:tc>
        <w:tc>
          <w:tcPr>
            <w:tcW w:w="4388" w:type="dxa"/>
          </w:tcPr>
          <w:p w:rsidR="000F059E" w:rsidRPr="0062339C" w:rsidRDefault="000F059E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para teste</w:t>
            </w:r>
          </w:p>
        </w:tc>
      </w:tr>
      <w:tr w:rsidR="000F059E" w:rsidRPr="0062339C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E5424A" w:rsidRDefault="005945A1" w:rsidP="00C03F13">
            <w:pPr>
              <w:rPr>
                <w:color w:val="FF0000"/>
              </w:rPr>
            </w:pPr>
            <w:r>
              <w:rPr>
                <w:color w:val="FF0000"/>
              </w:rPr>
              <w:t>09</w:t>
            </w:r>
            <w:r w:rsidR="001B69F7">
              <w:rPr>
                <w:color w:val="FF0000"/>
              </w:rPr>
              <w:t>/06/2016</w:t>
            </w:r>
          </w:p>
        </w:tc>
        <w:tc>
          <w:tcPr>
            <w:tcW w:w="4388" w:type="dxa"/>
          </w:tcPr>
          <w:p w:rsidR="000F059E" w:rsidRPr="0062339C" w:rsidRDefault="00E5424A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Fim do teste</w:t>
            </w:r>
          </w:p>
        </w:tc>
      </w:tr>
      <w:tr w:rsidR="000F059E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1B69F7" w:rsidP="00C03F13">
            <w:r>
              <w:rPr>
                <w:color w:val="FF0000"/>
              </w:rPr>
              <w:t>09/06/2016</w:t>
            </w:r>
          </w:p>
        </w:tc>
        <w:tc>
          <w:tcPr>
            <w:tcW w:w="4388" w:type="dxa"/>
          </w:tcPr>
          <w:p w:rsidR="000F059E" w:rsidRPr="001F5381" w:rsidRDefault="000F059E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para produção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5129C1" w:rsidTr="0027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</w:t>
            </w:r>
          </w:p>
        </w:tc>
      </w:tr>
      <w:tr w:rsidR="00D40F5D" w:rsidTr="0027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D40F5D" w:rsidRPr="007C641C" w:rsidRDefault="00D40F5D" w:rsidP="00D40F5D">
            <w:r>
              <w:t>Sistema operacional</w:t>
            </w:r>
          </w:p>
        </w:tc>
        <w:tc>
          <w:tcPr>
            <w:tcW w:w="4388" w:type="dxa"/>
          </w:tcPr>
          <w:p w:rsidR="00D40F5D" w:rsidRPr="0062339C" w:rsidRDefault="00165C11" w:rsidP="00D4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Mínimo </w:t>
            </w:r>
            <w:proofErr w:type="spellStart"/>
            <w:r w:rsidR="00D40F5D" w:rsidRPr="00165C11">
              <w:t>Android</w:t>
            </w:r>
            <w:proofErr w:type="spellEnd"/>
            <w:r w:rsidR="00D40F5D" w:rsidRPr="00165C11">
              <w:t xml:space="preserve"> </w:t>
            </w:r>
            <w:r w:rsidRPr="00165C11">
              <w:t xml:space="preserve">API 10: </w:t>
            </w:r>
            <w:proofErr w:type="spellStart"/>
            <w:r w:rsidRPr="00165C11">
              <w:t>Android</w:t>
            </w:r>
            <w:proofErr w:type="spellEnd"/>
            <w:r w:rsidRPr="00165C11">
              <w:t xml:space="preserve"> 2.3.3 (</w:t>
            </w:r>
            <w:proofErr w:type="spellStart"/>
            <w:r w:rsidRPr="00165C11">
              <w:t>Gingerbread</w:t>
            </w:r>
            <w:proofErr w:type="spellEnd"/>
            <w:r w:rsidRPr="00165C11">
              <w:t>)</w:t>
            </w:r>
          </w:p>
        </w:tc>
      </w:tr>
    </w:tbl>
    <w:p w:rsidR="00171356" w:rsidRDefault="00171356" w:rsidP="00F96AE8">
      <w:pPr>
        <w:spacing w:before="120" w:after="120"/>
      </w:pP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2606A5" w:rsidTr="00AE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Default="002606A5" w:rsidP="00AE7F7B"/>
        </w:tc>
        <w:tc>
          <w:tcPr>
            <w:tcW w:w="4388" w:type="dxa"/>
          </w:tcPr>
          <w:p w:rsidR="002606A5" w:rsidRDefault="002606A5" w:rsidP="00AE7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Tecnologias</w:t>
            </w:r>
          </w:p>
        </w:tc>
      </w:tr>
      <w:tr w:rsidR="002606A5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:rsidR="002606A5" w:rsidRPr="0062339C" w:rsidRDefault="00D40F5D" w:rsidP="00D4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orientado a objetos</w:t>
            </w:r>
          </w:p>
        </w:tc>
      </w:tr>
      <w:tr w:rsidR="002606A5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Framework WEB</w:t>
            </w:r>
          </w:p>
        </w:tc>
        <w:tc>
          <w:tcPr>
            <w:tcW w:w="4388" w:type="dxa"/>
          </w:tcPr>
          <w:p w:rsidR="002606A5" w:rsidRPr="0062339C" w:rsidRDefault="00D40F5D" w:rsidP="00AE7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Não existente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:rsidR="002606A5" w:rsidRPr="0062339C" w:rsidRDefault="00D40F5D" w:rsidP="00AE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Android</w:t>
            </w:r>
            <w:proofErr w:type="spellEnd"/>
            <w:r>
              <w:t xml:space="preserve"> Studio</w:t>
            </w: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 w:rsidRPr="002606A5">
              <w:t xml:space="preserve">Design </w:t>
            </w:r>
            <w:proofErr w:type="spellStart"/>
            <w:r w:rsidRPr="002606A5">
              <w:t>pattern</w:t>
            </w:r>
            <w:proofErr w:type="spellEnd"/>
          </w:p>
        </w:tc>
        <w:tc>
          <w:tcPr>
            <w:tcW w:w="4388" w:type="dxa"/>
          </w:tcPr>
          <w:p w:rsidR="002606A5" w:rsidRPr="0062339C" w:rsidRDefault="00D40F5D" w:rsidP="002606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Google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D40F5D" w:rsidP="0026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existente</w:t>
            </w:r>
          </w:p>
        </w:tc>
      </w:tr>
    </w:tbl>
    <w:p w:rsidR="007E10FE" w:rsidRDefault="007E10FE" w:rsidP="007E10FE">
      <w:pPr>
        <w:spacing w:after="120"/>
      </w:pPr>
    </w:p>
    <w:p w:rsidR="00F22022" w:rsidRDefault="007E10FE" w:rsidP="0069201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692011" w:rsidRDefault="002606A5" w:rsidP="002606A5">
      <w:r>
        <w:t>Descrever o processo de implantação.</w:t>
      </w:r>
    </w:p>
    <w:p w:rsidR="00BF0F0B" w:rsidRDefault="00885CA3" w:rsidP="00885CA3">
      <w:pPr>
        <w:pStyle w:val="Pr-formataoHTML"/>
        <w:shd w:val="clear" w:color="auto" w:fill="FFFFFF"/>
      </w:pPr>
      <w:r>
        <w:t xml:space="preserve">Nesta versão foi </w:t>
      </w:r>
      <w:proofErr w:type="spellStart"/>
      <w:r w:rsidR="00363ABB">
        <w:t>Necessario</w:t>
      </w:r>
      <w:proofErr w:type="spellEnd"/>
      <w:r w:rsidR="00363ABB">
        <w:t xml:space="preserve"> atualização para adaptação </w:t>
      </w:r>
      <w:r w:rsidR="00BF0F0B">
        <w:t xml:space="preserve">da classe do </w:t>
      </w:r>
      <w:proofErr w:type="spellStart"/>
      <w:r w:rsidR="00363ABB">
        <w:t>splash</w:t>
      </w:r>
      <w:proofErr w:type="spellEnd"/>
      <w:r w:rsidR="00363ABB">
        <w:t xml:space="preserve"> na IDE</w:t>
      </w:r>
      <w:r w:rsidR="00BF0F0B">
        <w:t xml:space="preserve"> </w:t>
      </w:r>
      <w:proofErr w:type="spellStart"/>
      <w:r w:rsidR="00BF0F0B">
        <w:t>Android</w:t>
      </w:r>
      <w:proofErr w:type="spellEnd"/>
      <w:r w:rsidR="00BF0F0B">
        <w:t xml:space="preserve"> Studio</w:t>
      </w:r>
      <w:r w:rsidR="00363ABB">
        <w:t xml:space="preserve">. </w:t>
      </w:r>
      <w:r w:rsidR="00BF0F0B">
        <w:t xml:space="preserve">Devido funções usadas como </w:t>
      </w:r>
      <w:proofErr w:type="spellStart"/>
      <w:r w:rsidR="00BF0F0B" w:rsidRPr="00BF0F0B">
        <w:rPr>
          <w:color w:val="000000"/>
          <w:shd w:val="clear" w:color="auto" w:fill="E4E4FF"/>
        </w:rPr>
        <w:t>Runnable</w:t>
      </w:r>
      <w:proofErr w:type="spellEnd"/>
      <w:r w:rsidR="00BF0F0B">
        <w:rPr>
          <w:color w:val="000000"/>
          <w:shd w:val="clear" w:color="auto" w:fill="E4E4FF"/>
        </w:rPr>
        <w:t xml:space="preserve"> </w:t>
      </w:r>
      <w:r>
        <w:t xml:space="preserve">para </w:t>
      </w:r>
      <w:proofErr w:type="spellStart"/>
      <w:r w:rsidR="00BF0F0B">
        <w:t>android</w:t>
      </w:r>
      <w:proofErr w:type="spellEnd"/>
      <w:r w:rsidR="00BF0F0B">
        <w:t xml:space="preserve"> </w:t>
      </w:r>
      <w:proofErr w:type="spellStart"/>
      <w:r w:rsidR="00BF0F0B">
        <w:t>support</w:t>
      </w:r>
      <w:proofErr w:type="spellEnd"/>
      <w:r w:rsidR="00BF0F0B">
        <w:t xml:space="preserve"> repositor ver 32</w:t>
      </w:r>
    </w:p>
    <w:p w:rsidR="00885CA3" w:rsidRDefault="00885CA3" w:rsidP="00885CA3">
      <w:pPr>
        <w:pStyle w:val="Pr-formataoHTML"/>
        <w:shd w:val="clear" w:color="auto" w:fill="FFFFFF"/>
      </w:pPr>
    </w:p>
    <w:p w:rsidR="00885CA3" w:rsidRPr="00885CA3" w:rsidRDefault="00885CA3" w:rsidP="00885CA3">
      <w:pPr>
        <w:pStyle w:val="Pr-formataoHTML"/>
        <w:shd w:val="clear" w:color="auto" w:fill="FFFFFF"/>
        <w:rPr>
          <w:color w:val="000000"/>
        </w:rPr>
      </w:pPr>
      <w:r>
        <w:t xml:space="preserve">Teste efetuado em </w:t>
      </w:r>
      <w:proofErr w:type="spellStart"/>
      <w:r>
        <w:t>dispositos</w:t>
      </w:r>
      <w:proofErr w:type="spellEnd"/>
      <w:r>
        <w:t xml:space="preserve"> </w:t>
      </w:r>
      <w:proofErr w:type="spellStart"/>
      <w:r>
        <w:t>spmatphone</w:t>
      </w:r>
      <w:proofErr w:type="spellEnd"/>
      <w:r>
        <w:t xml:space="preserve"> Motorola XT305, MOTOXPLAY, e ferramenta </w:t>
      </w:r>
      <w:proofErr w:type="spellStart"/>
      <w:r>
        <w:t>Bluestacks</w:t>
      </w:r>
      <w:proofErr w:type="spellEnd"/>
    </w:p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CD3E0B" w:rsidRDefault="00403624" w:rsidP="007E10FE"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9541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3763"/>
        <w:gridCol w:w="1134"/>
        <w:gridCol w:w="1701"/>
      </w:tblGrid>
      <w:tr w:rsidR="005F3AA6" w:rsidTr="00BA0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Default="00BA0230" w:rsidP="00403624">
            <w:pPr>
              <w:jc w:val="center"/>
            </w:pPr>
            <w:proofErr w:type="spellStart"/>
            <w:r>
              <w:t>Cód</w:t>
            </w:r>
            <w:proofErr w:type="spellEnd"/>
            <w:r w:rsidR="005F3AA6">
              <w:t xml:space="preserve"> </w:t>
            </w:r>
          </w:p>
        </w:tc>
        <w:tc>
          <w:tcPr>
            <w:tcW w:w="2268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3763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1134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1701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5F3AA6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5F3AA6" w:rsidP="009476BF">
            <w:pPr>
              <w:jc w:val="center"/>
              <w:rPr>
                <w:b w:val="0"/>
              </w:rPr>
            </w:pPr>
          </w:p>
        </w:tc>
        <w:tc>
          <w:tcPr>
            <w:tcW w:w="2268" w:type="dxa"/>
            <w:vAlign w:val="center"/>
          </w:tcPr>
          <w:p w:rsidR="005F3AA6" w:rsidRDefault="002606A5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da funcionalidade</w:t>
            </w:r>
          </w:p>
        </w:tc>
        <w:tc>
          <w:tcPr>
            <w:tcW w:w="3763" w:type="dxa"/>
            <w:vAlign w:val="center"/>
          </w:tcPr>
          <w:p w:rsidR="005F3AA6" w:rsidRDefault="002606A5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Descrever o foi feito na funcionalidade.</w:t>
            </w:r>
          </w:p>
          <w:p w:rsidR="005F3AA6" w:rsidRDefault="005F3AA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3AA6" w:rsidRPr="00425D83" w:rsidRDefault="005F3AA6" w:rsidP="00FA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F3AA6" w:rsidRDefault="00132F4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  <w:r w:rsidR="005F3AA6">
              <w:t xml:space="preserve"> </w:t>
            </w:r>
          </w:p>
        </w:tc>
        <w:tc>
          <w:tcPr>
            <w:tcW w:w="1701" w:type="dxa"/>
          </w:tcPr>
          <w:p w:rsidR="005F3AA6" w:rsidRDefault="005F3AA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AA6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CD3E0B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:rsidR="00CD3E0B" w:rsidRPr="00CD3E0B" w:rsidRDefault="00CD3E0B" w:rsidP="00CD3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Inserido</w:t>
            </w:r>
            <w:r w:rsidR="00885CA3">
              <w:t xml:space="preserve"> ícone </w:t>
            </w:r>
            <w:r w:rsidRPr="00CD3E0B">
              <w:t xml:space="preserve">personalizado </w:t>
            </w:r>
          </w:p>
          <w:p w:rsidR="005F3AA6" w:rsidRDefault="005F3AA6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63" w:type="dxa"/>
            <w:vAlign w:val="center"/>
          </w:tcPr>
          <w:p w:rsidR="005F3AA6" w:rsidRPr="00FA009E" w:rsidRDefault="005F3AA6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A009E">
              <w:lastRenderedPageBreak/>
              <w:t xml:space="preserve">Possibilitar o usuário </w:t>
            </w:r>
            <w:r w:rsidR="00CD3E0B">
              <w:t xml:space="preserve">a identificação da aplicação de forma atrativa. </w:t>
            </w:r>
          </w:p>
          <w:p w:rsidR="005F3AA6" w:rsidRPr="00425D83" w:rsidRDefault="005F3AA6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F3AA6" w:rsidRPr="00FA009E" w:rsidRDefault="00132F46" w:rsidP="001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Concluído</w:t>
            </w:r>
          </w:p>
        </w:tc>
        <w:tc>
          <w:tcPr>
            <w:tcW w:w="1701" w:type="dxa"/>
          </w:tcPr>
          <w:p w:rsidR="005F3AA6" w:rsidRPr="00FA009E" w:rsidRDefault="00CD3E0B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D3E0B">
              <w:t xml:space="preserve">Imagem editada de imagens </w:t>
            </w:r>
            <w:proofErr w:type="spellStart"/>
            <w:r w:rsidRPr="00CD3E0B">
              <w:lastRenderedPageBreak/>
              <w:t>google</w:t>
            </w:r>
            <w:proofErr w:type="spellEnd"/>
            <w:r w:rsidRPr="00CD3E0B">
              <w:t xml:space="preserve"> na ferramenta </w:t>
            </w:r>
            <w:proofErr w:type="spellStart"/>
            <w:r w:rsidRPr="00CD3E0B">
              <w:t>PhotoScape</w:t>
            </w:r>
            <w:proofErr w:type="spellEnd"/>
          </w:p>
        </w:tc>
      </w:tr>
      <w:tr w:rsidR="005F3AA6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CD3E0B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</w:t>
            </w:r>
          </w:p>
        </w:tc>
        <w:tc>
          <w:tcPr>
            <w:tcW w:w="2268" w:type="dxa"/>
            <w:vAlign w:val="center"/>
          </w:tcPr>
          <w:p w:rsidR="005F3AA6" w:rsidRDefault="00363ABB" w:rsidP="006E2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63ABB">
              <w:t>inserido</w:t>
            </w:r>
            <w:proofErr w:type="gramEnd"/>
            <w:r w:rsidRPr="00363ABB">
              <w:t xml:space="preserve"> tela de </w:t>
            </w:r>
            <w:proofErr w:type="spellStart"/>
            <w:r w:rsidRPr="00363ABB">
              <w:t>splash</w:t>
            </w:r>
            <w:proofErr w:type="spellEnd"/>
          </w:p>
        </w:tc>
        <w:tc>
          <w:tcPr>
            <w:tcW w:w="3763" w:type="dxa"/>
            <w:vAlign w:val="center"/>
          </w:tcPr>
          <w:p w:rsidR="005F3AA6" w:rsidRPr="00425D83" w:rsidRDefault="00363ABB" w:rsidP="00494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melhor a aparência do aplicativo.</w:t>
            </w:r>
          </w:p>
        </w:tc>
        <w:tc>
          <w:tcPr>
            <w:tcW w:w="1134" w:type="dxa"/>
          </w:tcPr>
          <w:p w:rsidR="005F3AA6" w:rsidRPr="00FA009E" w:rsidRDefault="00363ABB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ABB">
              <w:t>Concluído</w:t>
            </w:r>
          </w:p>
        </w:tc>
        <w:tc>
          <w:tcPr>
            <w:tcW w:w="1701" w:type="dxa"/>
          </w:tcPr>
          <w:p w:rsidR="00363ABB" w:rsidRDefault="00363ABB" w:rsidP="00363ABB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Criado nova </w:t>
            </w:r>
            <w:proofErr w:type="spellStart"/>
            <w:r>
              <w:t>classejava</w:t>
            </w:r>
            <w:proofErr w:type="spellEnd"/>
          </w:p>
          <w:p w:rsidR="00363ABB" w:rsidRDefault="00363ABB" w:rsidP="00363ABB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 editado o androidManifest.xml</w:t>
            </w:r>
          </w:p>
          <w:p w:rsidR="00363ABB" w:rsidRPr="00FA009E" w:rsidRDefault="00363ABB" w:rsidP="00363ABB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definir como tela inicial (</w:t>
            </w:r>
            <w:proofErr w:type="spellStart"/>
            <w:r>
              <w:t>launcher</w:t>
            </w:r>
            <w:proofErr w:type="spellEnd"/>
            <w:r>
              <w:t>).</w:t>
            </w:r>
          </w:p>
        </w:tc>
      </w:tr>
      <w:tr w:rsidR="00CD3E0B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CD3E0B" w:rsidRDefault="00CD3E0B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8" w:type="dxa"/>
            <w:vAlign w:val="center"/>
          </w:tcPr>
          <w:p w:rsidR="00CD3E0B" w:rsidRPr="009476BF" w:rsidRDefault="00363ABB" w:rsidP="006E28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363ABB">
              <w:t>modificado</w:t>
            </w:r>
            <w:proofErr w:type="gramEnd"/>
            <w:r w:rsidRPr="00363ABB">
              <w:t xml:space="preserve"> </w:t>
            </w:r>
            <w:proofErr w:type="spellStart"/>
            <w:r w:rsidRPr="00363ABB">
              <w:t>backgroud</w:t>
            </w:r>
            <w:proofErr w:type="spellEnd"/>
            <w:r w:rsidRPr="00363ABB">
              <w:t xml:space="preserve"> para padrão da IDE</w:t>
            </w:r>
          </w:p>
        </w:tc>
        <w:tc>
          <w:tcPr>
            <w:tcW w:w="3763" w:type="dxa"/>
            <w:vAlign w:val="center"/>
          </w:tcPr>
          <w:p w:rsidR="00363ABB" w:rsidRPr="00363ABB" w:rsidRDefault="00363ABB" w:rsidP="00363A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63ABB">
              <w:t>Backgroud</w:t>
            </w:r>
            <w:proofErr w:type="spellEnd"/>
            <w:r w:rsidRPr="00363ABB">
              <w:t xml:space="preserve"> do layout na cor preta as letras não apareciam </w:t>
            </w:r>
            <w:r>
              <w:t>em na ferramenta</w:t>
            </w:r>
            <w:r w:rsidRPr="00363ABB">
              <w:t xml:space="preserve"> (</w:t>
            </w:r>
            <w:proofErr w:type="spellStart"/>
            <w:r w:rsidRPr="00363ABB">
              <w:t>bluestacks</w:t>
            </w:r>
            <w:proofErr w:type="spellEnd"/>
            <w:r w:rsidRPr="00363ABB">
              <w:t xml:space="preserve">) </w:t>
            </w:r>
            <w:r>
              <w:t xml:space="preserve">e </w:t>
            </w:r>
            <w:proofErr w:type="spellStart"/>
            <w:r>
              <w:t>dispositovos</w:t>
            </w:r>
            <w:proofErr w:type="spellEnd"/>
            <w:r>
              <w:t xml:space="preserve"> testados mais novos não apareciam bonita segundo </w:t>
            </w:r>
            <w:proofErr w:type="spellStart"/>
            <w:r>
              <w:t>usuario</w:t>
            </w:r>
            <w:proofErr w:type="spellEnd"/>
            <w:r>
              <w:t xml:space="preserve">. </w:t>
            </w:r>
            <w:proofErr w:type="gramStart"/>
            <w:r w:rsidRPr="00363ABB">
              <w:t>sendo</w:t>
            </w:r>
            <w:proofErr w:type="gramEnd"/>
            <w:r w:rsidRPr="00363ABB">
              <w:t xml:space="preserve"> assim modificada para </w:t>
            </w:r>
            <w:proofErr w:type="spellStart"/>
            <w:r w:rsidRPr="00363ABB">
              <w:t>backgroud</w:t>
            </w:r>
            <w:proofErr w:type="spellEnd"/>
            <w:r w:rsidRPr="00363ABB">
              <w:t xml:space="preserve"> padrão. </w:t>
            </w:r>
          </w:p>
          <w:p w:rsidR="00CD3E0B" w:rsidRDefault="00CD3E0B" w:rsidP="004944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D3E0B" w:rsidRDefault="00363ABB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3ABB">
              <w:t>Concluído</w:t>
            </w:r>
          </w:p>
        </w:tc>
        <w:tc>
          <w:tcPr>
            <w:tcW w:w="1701" w:type="dxa"/>
          </w:tcPr>
          <w:p w:rsidR="00CD3E0B" w:rsidRDefault="00CD3E0B" w:rsidP="00F22D6D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3E0B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CD3E0B" w:rsidRDefault="00CD3E0B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268" w:type="dxa"/>
            <w:vAlign w:val="center"/>
          </w:tcPr>
          <w:p w:rsidR="00363ABB" w:rsidRPr="00363ABB" w:rsidRDefault="00363ABB" w:rsidP="0036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63ABB">
              <w:t>Compartibilidade</w:t>
            </w:r>
            <w:proofErr w:type="spellEnd"/>
            <w:r w:rsidRPr="00363ABB">
              <w:t xml:space="preserve"> para Sistema operacional </w:t>
            </w:r>
            <w:proofErr w:type="spellStart"/>
            <w:r w:rsidRPr="00363ABB">
              <w:t>Android</w:t>
            </w:r>
            <w:proofErr w:type="spellEnd"/>
            <w:r w:rsidRPr="00363ABB">
              <w:t xml:space="preserve"> API 10: </w:t>
            </w:r>
            <w:proofErr w:type="spellStart"/>
            <w:r w:rsidRPr="00363ABB">
              <w:t>Android</w:t>
            </w:r>
            <w:proofErr w:type="spellEnd"/>
            <w:r w:rsidRPr="00363ABB">
              <w:t xml:space="preserve"> 2.3.3 (</w:t>
            </w:r>
            <w:proofErr w:type="spellStart"/>
            <w:r w:rsidRPr="00363ABB">
              <w:t>Gingerbread</w:t>
            </w:r>
            <w:proofErr w:type="spellEnd"/>
            <w:r w:rsidRPr="00363ABB">
              <w:t>)</w:t>
            </w:r>
            <w:r>
              <w:t xml:space="preserve"> e resolução telas.</w:t>
            </w:r>
          </w:p>
          <w:p w:rsidR="00CD3E0B" w:rsidRPr="009476BF" w:rsidRDefault="00CD3E0B" w:rsidP="006E2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3" w:type="dxa"/>
            <w:vAlign w:val="center"/>
          </w:tcPr>
          <w:p w:rsidR="00363ABB" w:rsidRDefault="00363ABB" w:rsidP="00494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3ABB" w:rsidRPr="00363ABB" w:rsidRDefault="00363ABB" w:rsidP="0036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ABB">
              <w:t xml:space="preserve">Em estruturas de projeto </w:t>
            </w:r>
            <w:proofErr w:type="spellStart"/>
            <w:r w:rsidRPr="00363ABB">
              <w:t>flavors</w:t>
            </w:r>
            <w:proofErr w:type="spellEnd"/>
            <w:r w:rsidRPr="00363ABB">
              <w:t xml:space="preserve"> </w:t>
            </w:r>
            <w:proofErr w:type="gramStart"/>
            <w:r w:rsidRPr="00363ABB">
              <w:t>foi  possível</w:t>
            </w:r>
            <w:proofErr w:type="gramEnd"/>
            <w:r w:rsidRPr="00363ABB">
              <w:t xml:space="preserve"> implementação a adaptação para maior abrangência de versão do sistema </w:t>
            </w:r>
            <w:proofErr w:type="spellStart"/>
            <w:r w:rsidRPr="00363ABB">
              <w:t>operacacional</w:t>
            </w:r>
            <w:proofErr w:type="spellEnd"/>
            <w:r w:rsidRPr="00363ABB">
              <w:t xml:space="preserve"> </w:t>
            </w:r>
            <w:proofErr w:type="spellStart"/>
            <w:r w:rsidRPr="00363ABB">
              <w:t>android</w:t>
            </w:r>
            <w:proofErr w:type="spellEnd"/>
            <w:r w:rsidRPr="00363ABB">
              <w:t xml:space="preserve"> API 10: </w:t>
            </w:r>
            <w:proofErr w:type="spellStart"/>
            <w:r w:rsidRPr="00363ABB">
              <w:t>Android</w:t>
            </w:r>
            <w:proofErr w:type="spellEnd"/>
            <w:r w:rsidRPr="00363ABB">
              <w:t xml:space="preserve"> 2.3.3 (</w:t>
            </w:r>
            <w:proofErr w:type="spellStart"/>
            <w:r w:rsidRPr="00363ABB">
              <w:t>Gingerbread</w:t>
            </w:r>
            <w:proofErr w:type="spellEnd"/>
            <w:r w:rsidRPr="00363ABB">
              <w:t>) e também necessário a mudança versão de previsão do layout da IDE para ajuste  de tamanho de tela no  dispositivo Motorola XT305.</w:t>
            </w:r>
          </w:p>
          <w:p w:rsidR="00363ABB" w:rsidRDefault="00363ABB" w:rsidP="00494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D3E0B" w:rsidRDefault="00363ABB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ABB">
              <w:t>Concluído</w:t>
            </w:r>
          </w:p>
        </w:tc>
        <w:tc>
          <w:tcPr>
            <w:tcW w:w="1701" w:type="dxa"/>
          </w:tcPr>
          <w:p w:rsidR="00CD3E0B" w:rsidRDefault="00CD3E0B" w:rsidP="00F22D6D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E0B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CD3E0B" w:rsidRDefault="00CD3E0B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268" w:type="dxa"/>
            <w:vAlign w:val="center"/>
          </w:tcPr>
          <w:p w:rsidR="00CD3E0B" w:rsidRPr="009476BF" w:rsidRDefault="00363ABB" w:rsidP="006E28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3ABB">
              <w:t>Tradução do Sistema</w:t>
            </w:r>
          </w:p>
        </w:tc>
        <w:tc>
          <w:tcPr>
            <w:tcW w:w="3763" w:type="dxa"/>
            <w:vAlign w:val="center"/>
          </w:tcPr>
          <w:p w:rsidR="00363ABB" w:rsidRDefault="00363ABB" w:rsidP="004944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3ABB">
              <w:t>Tradução dos botões e resposta das funções CRUD para português.</w:t>
            </w:r>
          </w:p>
        </w:tc>
        <w:tc>
          <w:tcPr>
            <w:tcW w:w="1134" w:type="dxa"/>
          </w:tcPr>
          <w:p w:rsidR="00CD3E0B" w:rsidRDefault="00363ABB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3ABB">
              <w:t>Concluído</w:t>
            </w:r>
          </w:p>
        </w:tc>
        <w:tc>
          <w:tcPr>
            <w:tcW w:w="1701" w:type="dxa"/>
          </w:tcPr>
          <w:p w:rsidR="00363ABB" w:rsidRPr="00363ABB" w:rsidRDefault="00363ABB" w:rsidP="00363ABB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3ABB">
              <w:t xml:space="preserve">Atualmente somente português antes era em inglês </w:t>
            </w:r>
          </w:p>
          <w:p w:rsidR="00CD3E0B" w:rsidRDefault="00CD3E0B" w:rsidP="00F22D6D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3E0B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CD3E0B" w:rsidRDefault="00CD3E0B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268" w:type="dxa"/>
            <w:vAlign w:val="center"/>
          </w:tcPr>
          <w:p w:rsidR="00CD3E0B" w:rsidRPr="009476BF" w:rsidRDefault="00363ABB" w:rsidP="006E2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aplicativo</w:t>
            </w:r>
          </w:p>
        </w:tc>
        <w:tc>
          <w:tcPr>
            <w:tcW w:w="3763" w:type="dxa"/>
            <w:vAlign w:val="center"/>
          </w:tcPr>
          <w:p w:rsidR="00CD3E0B" w:rsidRDefault="00363ABB" w:rsidP="00494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63ABB">
              <w:t>Mudadado</w:t>
            </w:r>
            <w:proofErr w:type="spellEnd"/>
            <w:r w:rsidRPr="00363ABB">
              <w:t xml:space="preserve"> nome do aplicativo (antes </w:t>
            </w:r>
            <w:proofErr w:type="spellStart"/>
            <w:r w:rsidRPr="00363ABB">
              <w:t>GfineP</w:t>
            </w:r>
            <w:proofErr w:type="spellEnd"/>
            <w:r w:rsidRPr="00363ABB">
              <w:t xml:space="preserve"> para </w:t>
            </w:r>
            <w:proofErr w:type="spellStart"/>
            <w:proofErr w:type="gramStart"/>
            <w:r w:rsidRPr="00363ABB">
              <w:t>AnoteJa</w:t>
            </w:r>
            <w:proofErr w:type="spellEnd"/>
            <w:r w:rsidRPr="00363ABB">
              <w:t>)  devida</w:t>
            </w:r>
            <w:proofErr w:type="gramEnd"/>
            <w:r w:rsidRPr="00363ABB">
              <w:t xml:space="preserve"> </w:t>
            </w:r>
            <w:proofErr w:type="spellStart"/>
            <w:r w:rsidRPr="00363ABB">
              <w:t>caracteriticas</w:t>
            </w:r>
            <w:proofErr w:type="spellEnd"/>
            <w:r w:rsidRPr="00363ABB">
              <w:t xml:space="preserve">  da estrutura não implementada.</w:t>
            </w:r>
          </w:p>
        </w:tc>
        <w:tc>
          <w:tcPr>
            <w:tcW w:w="1134" w:type="dxa"/>
          </w:tcPr>
          <w:p w:rsidR="00CD3E0B" w:rsidRDefault="00363ABB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ABB">
              <w:t>Concluído</w:t>
            </w:r>
          </w:p>
        </w:tc>
        <w:tc>
          <w:tcPr>
            <w:tcW w:w="1701" w:type="dxa"/>
          </w:tcPr>
          <w:p w:rsidR="00CD3E0B" w:rsidRDefault="00CD3E0B" w:rsidP="00F22D6D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E0B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CD3E0B" w:rsidRDefault="00CD3E0B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268" w:type="dxa"/>
            <w:vAlign w:val="center"/>
          </w:tcPr>
          <w:p w:rsidR="00CD3E0B" w:rsidRPr="009476BF" w:rsidRDefault="00CD3E0B" w:rsidP="006E28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Campo para escrever a anotação</w:t>
            </w:r>
          </w:p>
        </w:tc>
        <w:tc>
          <w:tcPr>
            <w:tcW w:w="3763" w:type="dxa"/>
            <w:vAlign w:val="center"/>
          </w:tcPr>
          <w:p w:rsidR="00CD3E0B" w:rsidRDefault="00CD3E0B" w:rsidP="00CD3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CD3E0B">
              <w:t xml:space="preserve">O espaço para escrever anotação </w:t>
            </w:r>
            <w:proofErr w:type="spellStart"/>
            <w:r>
              <w:t>edittext</w:t>
            </w:r>
            <w:proofErr w:type="spellEnd"/>
            <w:r>
              <w:t xml:space="preserve"> </w:t>
            </w:r>
            <w:r w:rsidRPr="00CD3E0B">
              <w:t>agora auto apaga texto.</w:t>
            </w:r>
          </w:p>
          <w:p w:rsidR="00CD3E0B" w:rsidRPr="00CD3E0B" w:rsidRDefault="00CD3E0B" w:rsidP="00CD3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:rsidR="00CD3E0B" w:rsidRDefault="00CD3E0B" w:rsidP="004944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D3E0B" w:rsidRDefault="00CD3E0B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CD3E0B" w:rsidRPr="00CD3E0B" w:rsidRDefault="00CD3E0B" w:rsidP="00CD3E0B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D3E0B">
              <w:t xml:space="preserve">No arquivo </w:t>
            </w:r>
            <w:proofErr w:type="spellStart"/>
            <w:r w:rsidRPr="00CD3E0B">
              <w:t>xml</w:t>
            </w:r>
            <w:proofErr w:type="spellEnd"/>
            <w:r w:rsidRPr="00CD3E0B">
              <w:t xml:space="preserve"> do layout foi editado como exemplo a seguir</w:t>
            </w:r>
          </w:p>
          <w:p w:rsidR="00CD3E0B" w:rsidRPr="00CD3E0B" w:rsidRDefault="00CD3E0B" w:rsidP="00CD3E0B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3E0B">
              <w:rPr>
                <w:lang w:val="en-US"/>
              </w:rPr>
              <w:t>android:text</w:t>
            </w:r>
            <w:proofErr w:type="spellEnd"/>
            <w:r w:rsidRPr="00CD3E0B">
              <w:rPr>
                <w:lang w:val="en-US"/>
              </w:rPr>
              <w:t>="Enter Name" para</w:t>
            </w:r>
          </w:p>
          <w:p w:rsidR="00CD3E0B" w:rsidRPr="00CD3E0B" w:rsidRDefault="00CD3E0B" w:rsidP="00CD3E0B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3E0B">
              <w:rPr>
                <w:lang w:val="en-US"/>
              </w:rPr>
              <w:t>android:hint</w:t>
            </w:r>
            <w:proofErr w:type="spellEnd"/>
            <w:r w:rsidRPr="00CD3E0B">
              <w:rPr>
                <w:lang w:val="en-US"/>
              </w:rPr>
              <w:t>="Enter Name"</w:t>
            </w:r>
          </w:p>
          <w:p w:rsidR="00CD3E0B" w:rsidRDefault="00CD3E0B" w:rsidP="00CD3E0B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D3E0B">
              <w:t xml:space="preserve">Ele exibe o texto quando o campo de entrada está </w:t>
            </w:r>
            <w:proofErr w:type="gramStart"/>
            <w:r w:rsidRPr="00CD3E0B">
              <w:t>vazia</w:t>
            </w:r>
            <w:proofErr w:type="gramEnd"/>
            <w:r w:rsidRPr="00CD3E0B">
              <w:t xml:space="preserve">, selecionada </w:t>
            </w:r>
            <w:r w:rsidRPr="00CD3E0B">
              <w:lastRenderedPageBreak/>
              <w:t>ou não</w:t>
            </w:r>
          </w:p>
        </w:tc>
      </w:tr>
      <w:tr w:rsidR="009E7AF9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9E7AF9" w:rsidRDefault="009E7AF9" w:rsidP="009476BF">
            <w:pPr>
              <w:jc w:val="center"/>
            </w:pPr>
            <w:r>
              <w:lastRenderedPageBreak/>
              <w:t>8</w:t>
            </w:r>
          </w:p>
        </w:tc>
        <w:tc>
          <w:tcPr>
            <w:tcW w:w="2268" w:type="dxa"/>
            <w:vAlign w:val="center"/>
          </w:tcPr>
          <w:p w:rsidR="009E7AF9" w:rsidRDefault="009E7AF9" w:rsidP="006E2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Botoes</w:t>
            </w:r>
            <w:proofErr w:type="spellEnd"/>
            <w:r>
              <w:t xml:space="preserve"> deletar e editar</w:t>
            </w:r>
          </w:p>
        </w:tc>
        <w:tc>
          <w:tcPr>
            <w:tcW w:w="3763" w:type="dxa"/>
            <w:vAlign w:val="center"/>
          </w:tcPr>
          <w:p w:rsidR="009E7AF9" w:rsidRPr="00CD3E0B" w:rsidRDefault="009E7AF9" w:rsidP="00CD3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E7AF9">
              <w:t>antes</w:t>
            </w:r>
            <w:proofErr w:type="gramEnd"/>
            <w:r w:rsidRPr="009E7AF9">
              <w:t xml:space="preserve"> fechava a aplicação caso nenhuma anotação selecionada.</w:t>
            </w:r>
          </w:p>
        </w:tc>
        <w:tc>
          <w:tcPr>
            <w:tcW w:w="1134" w:type="dxa"/>
          </w:tcPr>
          <w:p w:rsidR="009E7AF9" w:rsidRDefault="009E7AF9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9E7AF9" w:rsidRPr="00CD3E0B" w:rsidRDefault="009E7AF9" w:rsidP="00CD3E0B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C66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7A1C66" w:rsidRDefault="007A1C66" w:rsidP="009476BF">
            <w:pPr>
              <w:jc w:val="center"/>
            </w:pPr>
            <w:r>
              <w:t>9</w:t>
            </w:r>
          </w:p>
        </w:tc>
        <w:tc>
          <w:tcPr>
            <w:tcW w:w="2268" w:type="dxa"/>
            <w:vAlign w:val="center"/>
          </w:tcPr>
          <w:p w:rsidR="007A1C66" w:rsidRDefault="007A1C66" w:rsidP="006E28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/>
                <w:color w:val="444444"/>
                <w:sz w:val="23"/>
                <w:szCs w:val="23"/>
                <w:shd w:val="clear" w:color="auto" w:fill="FFFFFF"/>
              </w:rPr>
              <w:t xml:space="preserve">Remover </w:t>
            </w:r>
            <w:r>
              <w:rPr>
                <w:rFonts w:ascii="Calibri" w:hAnsi="Calibri"/>
                <w:color w:val="444444"/>
                <w:sz w:val="23"/>
                <w:szCs w:val="23"/>
                <w:shd w:val="clear" w:color="auto" w:fill="FFFFFF"/>
              </w:rPr>
              <w:t xml:space="preserve">opção </w:t>
            </w:r>
            <w:r>
              <w:rPr>
                <w:rFonts w:ascii="Calibri" w:hAnsi="Calibri"/>
                <w:color w:val="444444"/>
                <w:sz w:val="23"/>
                <w:szCs w:val="23"/>
                <w:shd w:val="clear" w:color="auto" w:fill="FFFFFF"/>
              </w:rPr>
              <w:t>"Nova Despesas"</w:t>
            </w:r>
            <w:r>
              <w:rPr>
                <w:rFonts w:ascii="Calibri" w:hAnsi="Calibri"/>
                <w:color w:val="444444"/>
                <w:sz w:val="23"/>
                <w:szCs w:val="23"/>
                <w:shd w:val="clear" w:color="auto" w:fill="FFFFFF"/>
              </w:rPr>
              <w:t xml:space="preserve"> e classes </w:t>
            </w:r>
            <w:proofErr w:type="spellStart"/>
            <w:r>
              <w:rPr>
                <w:rFonts w:ascii="Calibri" w:hAnsi="Calibri"/>
                <w:color w:val="444444"/>
                <w:sz w:val="23"/>
                <w:szCs w:val="23"/>
                <w:shd w:val="clear" w:color="auto" w:fill="FFFFFF"/>
              </w:rPr>
              <w:t>java</w:t>
            </w:r>
            <w:proofErr w:type="spellEnd"/>
            <w:r>
              <w:rPr>
                <w:rFonts w:ascii="Calibri" w:hAnsi="Calibri"/>
                <w:color w:val="444444"/>
                <w:sz w:val="23"/>
                <w:szCs w:val="23"/>
                <w:shd w:val="clear" w:color="auto" w:fill="FFFFFF"/>
              </w:rPr>
              <w:t xml:space="preserve"> layout </w:t>
            </w:r>
            <w:proofErr w:type="spellStart"/>
            <w:r>
              <w:rPr>
                <w:rFonts w:ascii="Calibri" w:hAnsi="Calibri"/>
                <w:color w:val="444444"/>
                <w:sz w:val="23"/>
                <w:szCs w:val="23"/>
                <w:shd w:val="clear" w:color="auto" w:fill="FFFFFF"/>
              </w:rPr>
              <w:t>xml</w:t>
            </w:r>
            <w:proofErr w:type="spellEnd"/>
          </w:p>
        </w:tc>
        <w:tc>
          <w:tcPr>
            <w:tcW w:w="3763" w:type="dxa"/>
            <w:vAlign w:val="center"/>
          </w:tcPr>
          <w:p w:rsidR="007A1C66" w:rsidRPr="009E7AF9" w:rsidRDefault="007A1C66" w:rsidP="00CD3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Itens não implementados, sendo desnecessários.</w:t>
            </w:r>
          </w:p>
        </w:tc>
        <w:tc>
          <w:tcPr>
            <w:tcW w:w="1134" w:type="dxa"/>
          </w:tcPr>
          <w:p w:rsidR="007A1C66" w:rsidRDefault="007A1C66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7A1C66" w:rsidRPr="00CD3E0B" w:rsidRDefault="007A1C66" w:rsidP="00CD3E0B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B299B" w:rsidRDefault="00BB299B" w:rsidP="006E283C"/>
    <w:p w:rsidR="00BF0F0B" w:rsidRDefault="00BF0F0B" w:rsidP="00BB299B"/>
    <w:p w:rsidR="00BF0F0B" w:rsidRPr="007A1C66" w:rsidRDefault="00CD3E0B" w:rsidP="00BB299B">
      <w:r w:rsidRPr="007A1C66">
        <w:t xml:space="preserve">REFERÊNCIAS </w:t>
      </w:r>
      <w:r w:rsidR="00BF0F0B" w:rsidRPr="007A1C66">
        <w:t xml:space="preserve"> </w:t>
      </w:r>
    </w:p>
    <w:p w:rsidR="00CD3E0B" w:rsidRPr="007A1C66" w:rsidRDefault="00CD3E0B" w:rsidP="00BB299B">
      <w:proofErr w:type="spellStart"/>
      <w:r w:rsidRPr="007A1C66">
        <w:t>Edittext</w:t>
      </w:r>
      <w:proofErr w:type="spellEnd"/>
      <w:r w:rsidRPr="007A1C66">
        <w:t xml:space="preserve"> auto apagar - </w:t>
      </w:r>
      <w:hyperlink r:id="rId11" w:history="1">
        <w:r w:rsidR="00BF0F0B" w:rsidRPr="007A1C66">
          <w:rPr>
            <w:rStyle w:val="Hyperlink"/>
            <w:u w:val="none"/>
          </w:rPr>
          <w:t>http://pt.androids.help/q26205</w:t>
        </w:r>
      </w:hyperlink>
    </w:p>
    <w:p w:rsidR="00BF0F0B" w:rsidRPr="007A1C66" w:rsidRDefault="00BF0F0B" w:rsidP="00BB299B">
      <w:r w:rsidRPr="007A1C66">
        <w:t xml:space="preserve">CRUD </w:t>
      </w:r>
      <w:r w:rsidR="00C02BB9" w:rsidRPr="007A1C66">
        <w:t xml:space="preserve">– </w:t>
      </w:r>
      <w:proofErr w:type="spellStart"/>
      <w:r w:rsidR="00C02BB9" w:rsidRPr="007A1C66">
        <w:t>video</w:t>
      </w:r>
      <w:proofErr w:type="spellEnd"/>
      <w:r w:rsidR="00C02BB9" w:rsidRPr="007A1C66">
        <w:t xml:space="preserve"> em </w:t>
      </w:r>
      <w:proofErr w:type="gramStart"/>
      <w:r w:rsidR="00C02BB9" w:rsidRPr="007A1C66">
        <w:t xml:space="preserve">inglês </w:t>
      </w:r>
      <w:r w:rsidRPr="007A1C66">
        <w:t xml:space="preserve"> </w:t>
      </w:r>
      <w:hyperlink r:id="rId12" w:history="1">
        <w:r w:rsidRPr="007A1C66">
          <w:rPr>
            <w:rStyle w:val="Hyperlink"/>
            <w:u w:val="none"/>
          </w:rPr>
          <w:t>https://www.youtube.com/watch?v=WnTKJKNB4kc</w:t>
        </w:r>
        <w:proofErr w:type="gramEnd"/>
      </w:hyperlink>
      <w:r w:rsidRPr="007A1C66">
        <w:t xml:space="preserve"> </w:t>
      </w:r>
    </w:p>
    <w:p w:rsidR="00BF0F0B" w:rsidRPr="007A1C66" w:rsidRDefault="00BF0F0B" w:rsidP="00BB299B">
      <w:proofErr w:type="spellStart"/>
      <w:r w:rsidRPr="007A1C66">
        <w:t>Icone</w:t>
      </w:r>
      <w:proofErr w:type="spellEnd"/>
      <w:r w:rsidRPr="007A1C66">
        <w:t xml:space="preserve"> e </w:t>
      </w:r>
      <w:proofErr w:type="spellStart"/>
      <w:r w:rsidRPr="007A1C66">
        <w:t>splash</w:t>
      </w:r>
      <w:proofErr w:type="spellEnd"/>
      <w:r w:rsidRPr="007A1C66">
        <w:t xml:space="preserve"> pelo Curso </w:t>
      </w:r>
      <w:proofErr w:type="spellStart"/>
      <w:r w:rsidRPr="007A1C66">
        <w:t>Udemy</w:t>
      </w:r>
      <w:proofErr w:type="spellEnd"/>
      <w:r w:rsidRPr="007A1C66">
        <w:t xml:space="preserve"> no </w:t>
      </w:r>
      <w:proofErr w:type="spellStart"/>
      <w:r w:rsidRPr="007A1C66">
        <w:t>Android</w:t>
      </w:r>
      <w:proofErr w:type="spellEnd"/>
      <w:r w:rsidRPr="007A1C66">
        <w:t xml:space="preserve"> no </w:t>
      </w:r>
      <w:proofErr w:type="spellStart"/>
      <w:r w:rsidRPr="007A1C66">
        <w:t>Android</w:t>
      </w:r>
      <w:proofErr w:type="spellEnd"/>
      <w:r w:rsidRPr="007A1C66">
        <w:t xml:space="preserve"> Studio </w:t>
      </w:r>
      <w:hyperlink r:id="rId13" w:history="1">
        <w:r w:rsidR="009D27BF" w:rsidRPr="007A1C66">
          <w:rPr>
            <w:rStyle w:val="Hyperlink"/>
            <w:u w:val="none"/>
          </w:rPr>
          <w:t>https://www.udemy.com/draft/354406/?utm_medium=post_enroll&amp;dl=1&amp;utm_campaign=post_enroll&amp;aa7ac=EyN/HjgDByVQHV8eLw4FJFBR&amp;utm_source=email_pro&amp;utm_content=t1</w:t>
        </w:r>
      </w:hyperlink>
    </w:p>
    <w:p w:rsidR="009D27BF" w:rsidRDefault="009D27BF" w:rsidP="00BB299B">
      <w:r w:rsidRPr="007A1C66">
        <w:t xml:space="preserve">Erros </w:t>
      </w:r>
      <w:proofErr w:type="spellStart"/>
      <w:r w:rsidR="007A1C66">
        <w:t>android</w:t>
      </w:r>
      <w:proofErr w:type="spellEnd"/>
      <w:r w:rsidR="007A1C66">
        <w:t xml:space="preserve"> </w:t>
      </w:r>
      <w:proofErr w:type="spellStart"/>
      <w:r w:rsidR="007A1C66">
        <w:t>studio</w:t>
      </w:r>
      <w:proofErr w:type="spellEnd"/>
      <w:r w:rsidR="007A1C66">
        <w:t xml:space="preserve">, </w:t>
      </w:r>
      <w:proofErr w:type="spellStart"/>
      <w:r w:rsidR="007A1C66">
        <w:t>git</w:t>
      </w:r>
      <w:proofErr w:type="spellEnd"/>
      <w:r w:rsidR="007A1C66">
        <w:t xml:space="preserve"> </w:t>
      </w:r>
      <w:r w:rsidRPr="007A1C66">
        <w:t xml:space="preserve">e demais adaptações </w:t>
      </w:r>
      <w:r w:rsidR="007A1C66">
        <w:t xml:space="preserve">no </w:t>
      </w:r>
      <w:r w:rsidRPr="007A1C66">
        <w:t xml:space="preserve">site </w:t>
      </w:r>
      <w:hyperlink r:id="rId14" w:history="1">
        <w:r w:rsidR="007A1C66" w:rsidRPr="007A1C66">
          <w:rPr>
            <w:rStyle w:val="Hyperlink"/>
            <w:u w:val="none"/>
          </w:rPr>
          <w:t>http://pt.stackoverflow.com/</w:t>
        </w:r>
      </w:hyperlink>
      <w:r w:rsidR="007A1C66" w:rsidRPr="007A1C66">
        <w:br/>
      </w:r>
      <w:r w:rsidR="007A1C66">
        <w:rPr>
          <w:rFonts w:ascii="Segoe UI" w:hAnsi="Segoe UI" w:cs="Segoe UI"/>
          <w:color w:val="303942"/>
          <w:sz w:val="18"/>
          <w:szCs w:val="18"/>
        </w:rPr>
        <w:t xml:space="preserve">Vídeo no </w:t>
      </w:r>
      <w:proofErr w:type="spellStart"/>
      <w:r w:rsidR="007A1C66">
        <w:rPr>
          <w:rFonts w:ascii="Segoe UI" w:hAnsi="Segoe UI" w:cs="Segoe UI"/>
          <w:color w:val="303942"/>
          <w:sz w:val="18"/>
          <w:szCs w:val="18"/>
        </w:rPr>
        <w:t>youtube</w:t>
      </w:r>
      <w:proofErr w:type="spellEnd"/>
      <w:r w:rsidR="007A1C66">
        <w:rPr>
          <w:rFonts w:ascii="Segoe UI" w:hAnsi="Segoe UI" w:cs="Segoe UI"/>
          <w:color w:val="303942"/>
          <w:sz w:val="18"/>
          <w:szCs w:val="18"/>
        </w:rPr>
        <w:t xml:space="preserve"> </w:t>
      </w:r>
      <w:proofErr w:type="spellStart"/>
      <w:r w:rsidR="007A1C66" w:rsidRPr="007A1C66">
        <w:rPr>
          <w:rFonts w:ascii="Segoe UI" w:hAnsi="Segoe UI" w:cs="Segoe UI"/>
          <w:color w:val="303942"/>
          <w:sz w:val="18"/>
          <w:szCs w:val="18"/>
        </w:rPr>
        <w:t>Android</w:t>
      </w:r>
      <w:proofErr w:type="spellEnd"/>
      <w:r w:rsidR="007A1C66" w:rsidRPr="007A1C66">
        <w:rPr>
          <w:rFonts w:ascii="Segoe UI" w:hAnsi="Segoe UI" w:cs="Segoe UI"/>
          <w:color w:val="303942"/>
          <w:sz w:val="18"/>
          <w:szCs w:val="18"/>
        </w:rPr>
        <w:t xml:space="preserve"> Studio - Como exportar APK</w:t>
      </w:r>
      <w:r w:rsidR="007A1C66" w:rsidRPr="007A1C66">
        <w:rPr>
          <w:rFonts w:ascii="Segoe UI" w:hAnsi="Segoe UI" w:cs="Segoe UI"/>
          <w:color w:val="303942"/>
          <w:sz w:val="18"/>
          <w:szCs w:val="18"/>
        </w:rPr>
        <w:t xml:space="preserve"> </w:t>
      </w:r>
      <w:hyperlink r:id="rId15" w:history="1">
        <w:r w:rsidR="007A1C66" w:rsidRPr="00B45249">
          <w:rPr>
            <w:rStyle w:val="Hyperlink"/>
          </w:rPr>
          <w:t>https://www.youtube.com/watch?v=f8qTzVfO4gA</w:t>
        </w:r>
      </w:hyperlink>
    </w:p>
    <w:p w:rsidR="007A1C66" w:rsidRPr="007A1C66" w:rsidRDefault="007A1C66" w:rsidP="00BB299B">
      <w:pPr>
        <w:rPr>
          <w:rFonts w:ascii="Segoe UI" w:hAnsi="Segoe UI" w:cs="Segoe UI"/>
          <w:color w:val="303942"/>
          <w:sz w:val="18"/>
          <w:szCs w:val="18"/>
        </w:rPr>
      </w:pPr>
      <w:proofErr w:type="spellStart"/>
      <w:r>
        <w:t>Github</w:t>
      </w:r>
      <w:proofErr w:type="spellEnd"/>
      <w:r>
        <w:t xml:space="preserve"> tutorial </w:t>
      </w:r>
      <w:r w:rsidRPr="007A1C66">
        <w:t>http://www.guj.com.br/t/como-colocar-projetos-no-github/190687/2</w:t>
      </w:r>
    </w:p>
    <w:p w:rsidR="007A1C66" w:rsidRPr="007A1C66" w:rsidRDefault="007A1C66" w:rsidP="00BB299B"/>
    <w:p w:rsidR="00BF0F0B" w:rsidRPr="00BF0F0B" w:rsidRDefault="00BF0F0B" w:rsidP="00BB299B"/>
    <w:sectPr w:rsidR="00BF0F0B" w:rsidRPr="00BF0F0B" w:rsidSect="00F96AE8">
      <w:headerReference w:type="default" r:id="rId16"/>
      <w:footerReference w:type="default" r:id="rId17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092" w:rsidRDefault="00F96092" w:rsidP="00AF7ED4">
      <w:r>
        <w:separator/>
      </w:r>
    </w:p>
  </w:endnote>
  <w:endnote w:type="continuationSeparator" w:id="0">
    <w:p w:rsidR="00F96092" w:rsidRDefault="00F96092" w:rsidP="00A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720 B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Pr="008006D6" w:rsidRDefault="008F7B72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5520" behindDoc="0" locked="0" layoutInCell="0" allowOverlap="1" wp14:anchorId="53D61346" wp14:editId="56AE5738">
              <wp:simplePos x="0" y="0"/>
              <wp:positionH relativeFrom="margin">
                <wp:posOffset>5903595</wp:posOffset>
              </wp:positionH>
              <wp:positionV relativeFrom="margin">
                <wp:posOffset>7809230</wp:posOffset>
              </wp:positionV>
              <wp:extent cx="440690" cy="410845"/>
              <wp:effectExtent l="0" t="0" r="0" b="8255"/>
              <wp:wrapSquare wrapText="bothSides"/>
              <wp:docPr id="3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069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B72" w:rsidRPr="00BE148E" w:rsidRDefault="00F96092" w:rsidP="00AF7ED4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b/>
                                <w:color w:val="808080" w:themeColor="background1" w:themeShade="80"/>
                              </w:rPr>
                              <w:id w:val="-2099860243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\* MERGEFORMAT </w:instrText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14722B" w:rsidRPr="0014722B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t>2</w:t>
                              </w:r>
                              <w:r w:rsidR="008F7B72" w:rsidRPr="00BE148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D61346" id="Rectangle 70" o:spid="_x0000_s1026" style="position:absolute;left:0;text-align:left;margin-left:464.85pt;margin-top:614.9pt;width:34.7pt;height:32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" o:allowincell="f" filled="f" stroked="f">
              <v:textbox>
                <w:txbxContent>
                  <w:p w:rsidR="008F7B72" w:rsidRPr="00BE148E" w:rsidRDefault="00F96092" w:rsidP="00AF7ED4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b/>
                          <w:color w:val="808080" w:themeColor="background1" w:themeShade="80"/>
                        </w:rPr>
                        <w:id w:val="-2099860243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instrText xml:space="preserve"> PAGE  \* MERGEFORMAT </w:instrText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14722B" w:rsidRPr="0014722B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t>2</w:t>
                        </w:r>
                        <w:r w:rsidR="008F7B72" w:rsidRPr="00BE148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954E3AB" wp14:editId="48AF1FA4">
              <wp:simplePos x="0" y="0"/>
              <wp:positionH relativeFrom="column">
                <wp:posOffset>5962015</wp:posOffset>
              </wp:positionH>
              <wp:positionV relativeFrom="paragraph">
                <wp:posOffset>-249555</wp:posOffset>
              </wp:positionV>
              <wp:extent cx="305435" cy="305435"/>
              <wp:effectExtent l="0" t="0" r="18415" b="18415"/>
              <wp:wrapNone/>
              <wp:docPr id="4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435" cy="305435"/>
                      </a:xfrm>
                      <a:prstGeom prst="ellipse">
                        <a:avLst/>
                      </a:prstGeom>
                      <a:ln w="9525">
                        <a:solidFill>
                          <a:srgbClr val="7F7F7F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65A1FB9" id="Elipse 4" o:spid="_x0000_s1026" style="position:absolute;margin-left:469.45pt;margin-top:-19.65pt;width:24.05pt;height:2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38110" behindDoc="0" locked="0" layoutInCell="1" allowOverlap="1" wp14:anchorId="015DAE9F" wp14:editId="0200CDA7">
              <wp:simplePos x="0" y="0"/>
              <wp:positionH relativeFrom="margin">
                <wp:align>center</wp:align>
              </wp:positionH>
              <wp:positionV relativeFrom="margin">
                <wp:posOffset>8057515</wp:posOffset>
              </wp:positionV>
              <wp:extent cx="6789420" cy="0"/>
              <wp:effectExtent l="0" t="0" r="11430" b="19050"/>
              <wp:wrapNone/>
              <wp:docPr id="24" name="Conector re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406EFC" id="Conector reto 24" o:spid="_x0000_s1026" style="position:absolute;z-index:25173811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    <w10:wrap anchorx="margin" anchory="margin"/>
            </v:line>
          </w:pict>
        </mc:Fallback>
      </mc:AlternateContent>
    </w:r>
    <w:r>
      <w:rPr>
        <w:b/>
        <w:color w:val="808080" w:themeColor="background1" w:themeShade="80"/>
      </w:rPr>
      <w:tab/>
    </w:r>
  </w:p>
  <w:p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092" w:rsidRDefault="00F96092" w:rsidP="00AF7ED4">
      <w:r>
        <w:separator/>
      </w:r>
    </w:p>
  </w:footnote>
  <w:footnote w:type="continuationSeparator" w:id="0">
    <w:p w:rsidR="00F96092" w:rsidRDefault="00F96092" w:rsidP="00AF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64C03799" wp14:editId="3D21C6D8">
              <wp:simplePos x="0" y="0"/>
              <wp:positionH relativeFrom="margin">
                <wp:align>center</wp:align>
              </wp:positionH>
              <wp:positionV relativeFrom="margin">
                <wp:posOffset>-285033</wp:posOffset>
              </wp:positionV>
              <wp:extent cx="6789420" cy="0"/>
              <wp:effectExtent l="0" t="0" r="11430" b="19050"/>
              <wp:wrapNone/>
              <wp:docPr id="27" name="Conector re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41D6C68" id="Conector reto 27" o:spid="_x0000_s1026" style="position:absolute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22.45pt" to="534.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" strokecolor="#7f8181" strokeweight=".5pt">
              <w10:wrap anchorx="margin" anchory="margin"/>
            </v:line>
          </w:pict>
        </mc:Fallback>
      </mc:AlternateContent>
    </w:r>
    <w:r w:rsidRPr="008006D6">
      <w:rPr>
        <w:b/>
        <w:color w:val="808080" w:themeColor="background1" w:themeShade="80"/>
      </w:rPr>
      <w:br/>
    </w:r>
  </w:p>
  <w:p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BD14693_"/>
      </v:shape>
    </w:pict>
  </w:numPicBullet>
  <w:numPicBullet w:numPicBulletId="1">
    <w:pict>
      <v:shape id="_x0000_i1039" type="#_x0000_t75" style="width:9pt;height:9pt" o:bullet="t">
        <v:imagedata r:id="rId2" o:title="BD14655_"/>
      </v:shape>
    </w:pict>
  </w:numPicBullet>
  <w:numPicBullet w:numPicBulletId="2">
    <w:pict>
      <v:shape id="_x0000_i1040" type="#_x0000_t75" style="width:9pt;height:9pt" o:bullet="t">
        <v:imagedata r:id="rId3" o:title="j0115836"/>
      </v:shape>
    </w:pict>
  </w:numPicBullet>
  <w:abstractNum w:abstractNumId="0" w15:restartNumberingAfterBreak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 w15:restartNumberingAfterBreak="0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 w15:restartNumberingAfterBreak="0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0" w15:restartNumberingAfterBreak="0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7" w15:restartNumberingAfterBreak="0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3" w15:restartNumberingAfterBreak="0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22"/>
  </w:num>
  <w:num w:numId="7">
    <w:abstractNumId w:val="15"/>
  </w:num>
  <w:num w:numId="8">
    <w:abstractNumId w:val="23"/>
  </w:num>
  <w:num w:numId="9">
    <w:abstractNumId w:val="8"/>
  </w:num>
  <w:num w:numId="10">
    <w:abstractNumId w:val="20"/>
  </w:num>
  <w:num w:numId="11">
    <w:abstractNumId w:val="10"/>
  </w:num>
  <w:num w:numId="12">
    <w:abstractNumId w:val="12"/>
  </w:num>
  <w:num w:numId="13">
    <w:abstractNumId w:val="17"/>
  </w:num>
  <w:num w:numId="14">
    <w:abstractNumId w:val="4"/>
  </w:num>
  <w:num w:numId="15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3"/>
  </w:num>
  <w:num w:numId="18">
    <w:abstractNumId w:val="11"/>
  </w:num>
  <w:num w:numId="19">
    <w:abstractNumId w:val="21"/>
  </w:num>
  <w:num w:numId="20">
    <w:abstractNumId w:val="7"/>
  </w:num>
  <w:num w:numId="21">
    <w:abstractNumId w:val="14"/>
  </w:num>
  <w:num w:numId="22">
    <w:abstractNumId w:val="6"/>
  </w:num>
  <w:num w:numId="23">
    <w:abstractNumId w:val="0"/>
  </w:num>
  <w:num w:numId="24">
    <w:abstractNumId w:val="19"/>
  </w:num>
  <w:num w:numId="25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e922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72"/>
    <w:rsid w:val="0000218B"/>
    <w:rsid w:val="00002DB6"/>
    <w:rsid w:val="00003930"/>
    <w:rsid w:val="000105E6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56ED"/>
    <w:rsid w:val="00057A2F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7B05"/>
    <w:rsid w:val="00140B70"/>
    <w:rsid w:val="00146884"/>
    <w:rsid w:val="0014722B"/>
    <w:rsid w:val="00147462"/>
    <w:rsid w:val="00147B6F"/>
    <w:rsid w:val="00150870"/>
    <w:rsid w:val="0015186D"/>
    <w:rsid w:val="00152CCA"/>
    <w:rsid w:val="001540AB"/>
    <w:rsid w:val="00155908"/>
    <w:rsid w:val="001628C0"/>
    <w:rsid w:val="00165C11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4F6F"/>
    <w:rsid w:val="001B324B"/>
    <w:rsid w:val="001B3F1B"/>
    <w:rsid w:val="001B470F"/>
    <w:rsid w:val="001B69F7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3A3E"/>
    <w:rsid w:val="002457B7"/>
    <w:rsid w:val="0025059A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3ABB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06C2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8233E"/>
    <w:rsid w:val="004853FB"/>
    <w:rsid w:val="004944D8"/>
    <w:rsid w:val="004A0A45"/>
    <w:rsid w:val="004A5371"/>
    <w:rsid w:val="004B669F"/>
    <w:rsid w:val="004C6CB7"/>
    <w:rsid w:val="004D18C6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45A1"/>
    <w:rsid w:val="00595756"/>
    <w:rsid w:val="00595F28"/>
    <w:rsid w:val="005A225F"/>
    <w:rsid w:val="005A298D"/>
    <w:rsid w:val="005A7A7A"/>
    <w:rsid w:val="005B630A"/>
    <w:rsid w:val="005C0E0E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21453"/>
    <w:rsid w:val="0062339C"/>
    <w:rsid w:val="00626C58"/>
    <w:rsid w:val="006367EA"/>
    <w:rsid w:val="00637236"/>
    <w:rsid w:val="00642546"/>
    <w:rsid w:val="00642D2D"/>
    <w:rsid w:val="00645E4A"/>
    <w:rsid w:val="006478D5"/>
    <w:rsid w:val="006507B5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83C"/>
    <w:rsid w:val="006E2DF9"/>
    <w:rsid w:val="006F1569"/>
    <w:rsid w:val="006F1C86"/>
    <w:rsid w:val="006F1D21"/>
    <w:rsid w:val="00700EBB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1C66"/>
    <w:rsid w:val="007A7F10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5CA3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7BF"/>
    <w:rsid w:val="009D2E33"/>
    <w:rsid w:val="009D3DBD"/>
    <w:rsid w:val="009E0881"/>
    <w:rsid w:val="009E1553"/>
    <w:rsid w:val="009E1D8E"/>
    <w:rsid w:val="009E683E"/>
    <w:rsid w:val="009E7AF9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E148E"/>
    <w:rsid w:val="00BE5215"/>
    <w:rsid w:val="00BF0F0B"/>
    <w:rsid w:val="00BF296D"/>
    <w:rsid w:val="00BF7864"/>
    <w:rsid w:val="00BF7D08"/>
    <w:rsid w:val="00C02BB9"/>
    <w:rsid w:val="00C11970"/>
    <w:rsid w:val="00C13918"/>
    <w:rsid w:val="00C155C7"/>
    <w:rsid w:val="00C23714"/>
    <w:rsid w:val="00C23F7B"/>
    <w:rsid w:val="00C25AE6"/>
    <w:rsid w:val="00C26519"/>
    <w:rsid w:val="00C27789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D3E0B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F5D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53D2"/>
    <w:rsid w:val="00E866C0"/>
    <w:rsid w:val="00E91540"/>
    <w:rsid w:val="00E92C7C"/>
    <w:rsid w:val="00E942C8"/>
    <w:rsid w:val="00E95221"/>
    <w:rsid w:val="00EA2E33"/>
    <w:rsid w:val="00EA60EF"/>
    <w:rsid w:val="00EA7E8E"/>
    <w:rsid w:val="00EB02F4"/>
    <w:rsid w:val="00EB0A4F"/>
    <w:rsid w:val="00EB1358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3E5A"/>
    <w:rsid w:val="00F25FF7"/>
    <w:rsid w:val="00F30282"/>
    <w:rsid w:val="00F30B07"/>
    <w:rsid w:val="00F32ED4"/>
    <w:rsid w:val="00F422EC"/>
    <w:rsid w:val="00F429B7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092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e9227"/>
    </o:shapedefaults>
    <o:shapelayout v:ext="edit">
      <o:idmap v:ext="edit" data="1"/>
    </o:shapelayout>
  </w:shapeDefaults>
  <w:decimalSymbol w:val=","/>
  <w:listSeparator w:val=";"/>
  <w15:docId w15:val="{50EEF4F9-E490-47B7-BC79-98288B41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left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F0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F0F0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draft/354406/?utm_medium=post_enroll&amp;dl=1&amp;utm_campaign=post_enroll&amp;aa7ac=EyN/HjgDByVQHV8eLw4FJFBR&amp;utm_source=email_pro&amp;utm_content=t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WnTKJKNB4kc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t.androids.help/q26205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f8qTzVfO4gA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t.stackoverflow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4.xml><?xml version="1.0" encoding="utf-8"?>
<ds:datastoreItem xmlns:ds="http://schemas.openxmlformats.org/officeDocument/2006/customXml" ds:itemID="{8B31D1B7-AC82-474F-8F8C-41B00DFE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</Template>
  <TotalTime>126</TotalTime>
  <Pages>4</Pages>
  <Words>794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ADM</cp:lastModifiedBy>
  <cp:revision>8</cp:revision>
  <cp:lastPrinted>2011-03-14T20:19:00Z</cp:lastPrinted>
  <dcterms:created xsi:type="dcterms:W3CDTF">2015-10-22T23:19:00Z</dcterms:created>
  <dcterms:modified xsi:type="dcterms:W3CDTF">2016-06-12T01:16:00Z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